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7F59FE" w:rsidP="00F301E7">
      <w:pPr>
        <w:pStyle w:val="Title"/>
        <w:ind w:left="0"/>
      </w:pPr>
      <w:r>
        <w:t>DDR PROJECT MEETING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59623774B93DB840981C2E209AB189E1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016C05065A3677459EE37EAF33E633A3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:rsidR="00A979E1" w:rsidRDefault="00E702D6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50C791D7E85234BB35F5DDA9A537655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BD415F">
        <w:rPr>
          <w:rStyle w:val="SubtleEmphasis"/>
        </w:rPr>
        <w:t>01-Dec-2022</w:t>
      </w:r>
      <w:r w:rsidR="00A979E1" w:rsidRPr="003665F5">
        <w:rPr>
          <w:rStyle w:val="SubtleEmphasis"/>
        </w:rPr>
        <w:t xml:space="preserve"> | </w:t>
      </w:r>
      <w:r w:rsidR="00BD415F">
        <w:rPr>
          <w:rStyle w:val="SubtleEmphasis"/>
        </w:rPr>
        <w:t>9:00 P.M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35EE9FBE800E8D48B2877C26211442DE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2C8FD9D08393704EA121BCE721F74EB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D415F">
            <w:rPr>
              <w:rStyle w:val="SubtleEmphasis"/>
            </w:rPr>
            <w:t>Zoom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E702D6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0F0E19F5EBB509479A80093B58D820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7D6E35" w:rsidP="00D578F4">
                  <w:pPr>
                    <w:spacing w:after="0"/>
                  </w:pPr>
                  <w:r>
                    <w:t>Hunzalah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E702D6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FA62587EB6236B46B2CEEC4EDB1CEF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301E7" w:rsidP="00D578F4">
                  <w:pPr>
                    <w:spacing w:after="0"/>
                  </w:pPr>
                  <w:r>
                    <w:t>Virtual</w:t>
                  </w:r>
                  <w:r w:rsidR="00BD415F">
                    <w:t xml:space="preserve"> </w:t>
                  </w:r>
                  <w:r>
                    <w:t>(To discuss the roadmap of the project)</w:t>
                  </w:r>
                </w:p>
              </w:tc>
            </w:tr>
            <w:tr w:rsidR="00A979E1" w:rsidTr="00D578F4">
              <w:sdt>
                <w:sdtPr>
                  <w:alias w:val="Facilitator:"/>
                  <w:tag w:val="Facilitator:"/>
                  <w:id w:val="-1618515975"/>
                  <w:placeholder>
                    <w:docPart w:val="CBE49E0E37757A40BE8C69B0548855E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F301E7" w:rsidP="00D578F4">
                  <w:pPr>
                    <w:spacing w:after="0"/>
                  </w:pPr>
                  <w:r>
                    <w:t>Hunzalah</w:t>
                  </w:r>
                </w:p>
              </w:tc>
            </w:tr>
            <w:tr w:rsidR="00A979E1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B687AD5AB01EB245BDCA5BD3B2F1B9F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B14A6" w:rsidP="00D578F4">
                  <w:pPr>
                    <w:spacing w:after="0"/>
                  </w:pPr>
                  <w:r>
                    <w:t>Shayan</w:t>
                  </w:r>
                </w:p>
              </w:tc>
            </w:tr>
            <w:tr w:rsidR="00A979E1" w:rsidTr="00D578F4">
              <w:sdt>
                <w:sdtPr>
                  <w:alias w:val="Timekeeper:"/>
                  <w:tag w:val="Timekeeper:"/>
                  <w:id w:val="2113625791"/>
                  <w:placeholder>
                    <w:docPart w:val="05FC32428FC3C24C9A1A5FAAE9306D2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8B14A6" w:rsidP="00D578F4">
                  <w:pPr>
                    <w:spacing w:after="0"/>
                  </w:pPr>
                  <w:r>
                    <w:t>Sohaib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5653B9" w:rsidP="00D578F4">
            <w:pPr>
              <w:spacing w:after="0"/>
            </w:pPr>
            <w:r>
              <w:t>Shayan</w:t>
            </w:r>
          </w:p>
          <w:p w:rsidR="00A979E1" w:rsidRDefault="008B14A6" w:rsidP="00D578F4">
            <w:pPr>
              <w:spacing w:after="0"/>
            </w:pPr>
            <w:r>
              <w:t>Sohaib</w:t>
            </w:r>
          </w:p>
        </w:tc>
      </w:tr>
    </w:tbl>
    <w:p w:rsidR="00A979E1" w:rsidRDefault="00BD415F" w:rsidP="00A979E1">
      <w:pPr>
        <w:pStyle w:val="Heading1"/>
      </w:pPr>
      <w:r>
        <w:t xml:space="preserve">aGENDA TOPIC: </w:t>
      </w:r>
      <w:r w:rsidRPr="00BD415F">
        <w:rPr>
          <w:color w:val="F07F09" w:themeColor="accent1"/>
        </w:rPr>
        <w:t>DISCUSSION ABOUT THE PROJECT</w:t>
      </w:r>
    </w:p>
    <w:p w:rsidR="00A979E1" w:rsidRDefault="00E702D6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AAF1F1B2E1DF094FAB70ED9709A7656E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13D6584E84E0DF49AA221D13137A5D01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D415F">
            <w:rPr>
              <w:rStyle w:val="SubtleEmphasis"/>
            </w:rPr>
            <w:t>5 min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56DB5EB33E30D24396C3206C01E52207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BD415F">
        <w:rPr>
          <w:rStyle w:val="SubtleEmphasis"/>
        </w:rPr>
        <w:t>Introduction about our Project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49C48E2B3E7DB84B91B1C4D3C07B56F0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BD415F">
        <w:rPr>
          <w:rStyle w:val="SubtleEmphasis"/>
        </w:rPr>
        <w:t>Shayan</w:t>
      </w:r>
    </w:p>
    <w:p w:rsidR="00A979E1" w:rsidRDefault="00BD415F" w:rsidP="00A979E1">
      <w:r>
        <w:t>In this we discuss about our project that what our project is what functionalities they perform and how they work.</w:t>
      </w:r>
    </w:p>
    <w:p w:rsidR="00A979E1" w:rsidRDefault="00E702D6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0987E97BAC55EA47AF9477F48431B7AF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659DAFEC389E464991739EC65C6A959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D415F">
            <w:rPr>
              <w:rStyle w:val="SubtleEmphasis"/>
            </w:rPr>
            <w:t>10 min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1F17496E6E67034EA6659DB27ED1BCA3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BD415F">
        <w:rPr>
          <w:rStyle w:val="SubtleEmphasis"/>
        </w:rPr>
        <w:t>Assign the Task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CEB51606C981124C804723EE0F94876A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BD415F">
        <w:rPr>
          <w:rStyle w:val="SubtleEmphasis"/>
        </w:rPr>
        <w:t>Hunzalah</w:t>
      </w:r>
    </w:p>
    <w:p w:rsidR="00A979E1" w:rsidRDefault="00BD415F" w:rsidP="00A979E1">
      <w:r>
        <w:t>Discuss the brief description of the project and also divided the task of each member that what work will be perform by which member</w:t>
      </w:r>
    </w:p>
    <w:p w:rsidR="00A979E1" w:rsidRDefault="00E702D6" w:rsidP="00A979E1">
      <w:pPr>
        <w:pStyle w:val="Heading2"/>
      </w:pPr>
      <w:sdt>
        <w:sdtPr>
          <w:alias w:val="Agenda 3, time allotted:"/>
          <w:tag w:val="Agenda 3, time allotted:"/>
          <w:id w:val="503716952"/>
          <w:placeholder>
            <w:docPart w:val="B52145B04A7D4C4EA37268F919987A91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3, enter time:"/>
          <w:tag w:val="Agenda 3, enter time:"/>
          <w:id w:val="-1593082376"/>
          <w:placeholder>
            <w:docPart w:val="93D5A40F9630F242A5360EF3CAE89BE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D415F">
            <w:rPr>
              <w:rStyle w:val="SubtleEmphasis"/>
            </w:rPr>
            <w:t>5 min</w:t>
          </w:r>
        </w:sdtContent>
      </w:sdt>
      <w:r w:rsidR="00A979E1">
        <w:t xml:space="preserve"> | </w:t>
      </w:r>
      <w:sdt>
        <w:sdtPr>
          <w:alias w:val="Agenda 3, agenda topic:"/>
          <w:tag w:val="Agenda 3, agenda topic:"/>
          <w:id w:val="-65653485"/>
          <w:placeholder>
            <w:docPart w:val="FC5B804D1D34AD4C83EB7750A629AC3E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BD415F">
        <w:rPr>
          <w:rStyle w:val="SubtleEmphasis"/>
        </w:rPr>
        <w:t>Conclude the Meeting</w:t>
      </w:r>
      <w:r w:rsidR="00A979E1">
        <w:t xml:space="preserve"> | </w:t>
      </w:r>
      <w:sdt>
        <w:sdtPr>
          <w:alias w:val="Agenda 3, presenter:"/>
          <w:tag w:val="Agenda 3, presenter:"/>
          <w:id w:val="-1512596532"/>
          <w:placeholder>
            <w:docPart w:val="66356EE02882A541822F0AA89519F4C7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972B8E">
        <w:rPr>
          <w:rStyle w:val="SubtleEmphasis"/>
        </w:rPr>
        <w:t>Soh</w:t>
      </w:r>
      <w:r w:rsidR="00BD415F">
        <w:rPr>
          <w:rStyle w:val="SubtleEmphasis"/>
        </w:rPr>
        <w:t>aib</w:t>
      </w:r>
    </w:p>
    <w:p w:rsidR="00A979E1" w:rsidRDefault="00BD415F" w:rsidP="00A979E1">
      <w:r>
        <w:t>In this we conclude the meeting agenda and the all work which will be assign to each member will be submitted/committed on time.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4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979E1" w:rsidRPr="00972B8E" w:rsidRDefault="00972B8E" w:rsidP="00972B8E">
            <w:pPr>
              <w:rPr>
                <w:rStyle w:val="SubtleReference"/>
              </w:rPr>
            </w:pPr>
            <w:r w:rsidRPr="00AB469B">
              <w:rPr>
                <w:rStyle w:val="Heading2Char"/>
              </w:rPr>
              <w:t>Time allotted |  25 min | Agenda : General Discussion about how to implement Front Controller in React</w:t>
            </w:r>
            <w:r w:rsidRPr="00972B8E">
              <w:rPr>
                <w:rStyle w:val="SubtleReference"/>
              </w:rPr>
              <w:t xml:space="preserve"> |</w:t>
            </w:r>
            <w:r w:rsidR="00AB469B">
              <w:rPr>
                <w:rStyle w:val="SubtleReference"/>
              </w:rPr>
              <w:t xml:space="preserve"> Dated : 8/12/2022</w:t>
            </w:r>
          </w:p>
          <w:p w:rsidR="00972B8E" w:rsidRDefault="00972B8E" w:rsidP="00972B8E">
            <w:bookmarkStart w:id="0" w:name="_GoBack"/>
            <w:bookmarkEnd w:id="0"/>
          </w:p>
          <w:p w:rsidR="00972B8E" w:rsidRDefault="00972B8E" w:rsidP="00972B8E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We divided the task to each member.</w:t>
            </w:r>
          </w:p>
          <w:p w:rsidR="00972B8E" w:rsidRDefault="00972B8E" w:rsidP="00972B8E">
            <w:pPr>
              <w:pStyle w:val="Titl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Shayan : Research about front controller in React</w:t>
            </w:r>
          </w:p>
          <w:p w:rsidR="00972B8E" w:rsidRDefault="00972B8E" w:rsidP="00972B8E">
            <w:pPr>
              <w:pStyle w:val="Titl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Hunzalah : Design and Develop Login and signup pages in react.</w:t>
            </w:r>
          </w:p>
          <w:p w:rsidR="00972B8E" w:rsidRPr="00972B8E" w:rsidRDefault="00972B8E" w:rsidP="00972B8E">
            <w:pPr>
              <w:pStyle w:val="Title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Sohaib : </w:t>
            </w:r>
            <w:r>
              <w:rPr>
                <w:sz w:val="24"/>
              </w:rPr>
              <w:t xml:space="preserve">Design and Develop </w:t>
            </w:r>
            <w:r>
              <w:rPr>
                <w:sz w:val="24"/>
              </w:rPr>
              <w:t>Home Page</w:t>
            </w:r>
            <w:r>
              <w:rPr>
                <w:sz w:val="24"/>
              </w:rPr>
              <w:t xml:space="preserve"> in react</w:t>
            </w:r>
          </w:p>
          <w:p w:rsidR="00972B8E" w:rsidRDefault="00972B8E" w:rsidP="00972B8E"/>
          <w:p w:rsidR="00972B8E" w:rsidRPr="00E52810" w:rsidRDefault="00972B8E" w:rsidP="00972B8E"/>
        </w:tc>
        <w:tc>
          <w:tcPr>
            <w:tcW w:w="2250" w:type="dxa"/>
          </w:tcPr>
          <w:p w:rsidR="00A979E1" w:rsidRPr="00E52810" w:rsidRDefault="00A979E1" w:rsidP="00E52810"/>
        </w:tc>
        <w:tc>
          <w:tcPr>
            <w:tcW w:w="2250" w:type="dxa"/>
          </w:tcPr>
          <w:p w:rsidR="00A979E1" w:rsidRPr="00E52810" w:rsidRDefault="00A979E1" w:rsidP="00E52810"/>
        </w:tc>
      </w:tr>
      <w:tr w:rsidR="00972B8E" w:rsidRPr="00E52810" w:rsidTr="00557792">
        <w:tc>
          <w:tcPr>
            <w:tcW w:w="6300" w:type="dxa"/>
          </w:tcPr>
          <w:p w:rsidR="00972B8E" w:rsidRDefault="00972B8E" w:rsidP="00BD415F"/>
        </w:tc>
        <w:tc>
          <w:tcPr>
            <w:tcW w:w="2250" w:type="dxa"/>
          </w:tcPr>
          <w:p w:rsidR="00972B8E" w:rsidRPr="00E52810" w:rsidRDefault="00972B8E" w:rsidP="00E52810"/>
        </w:tc>
        <w:tc>
          <w:tcPr>
            <w:tcW w:w="2250" w:type="dxa"/>
          </w:tcPr>
          <w:p w:rsidR="00972B8E" w:rsidRPr="00E52810" w:rsidRDefault="00972B8E" w:rsidP="00E52810"/>
        </w:tc>
      </w:tr>
    </w:tbl>
    <w:p w:rsidR="0017681F" w:rsidRDefault="0017681F" w:rsidP="00E52810"/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2D6" w:rsidRDefault="00E702D6">
      <w:pPr>
        <w:spacing w:after="0"/>
      </w:pPr>
      <w:r>
        <w:separator/>
      </w:r>
    </w:p>
  </w:endnote>
  <w:endnote w:type="continuationSeparator" w:id="0">
    <w:p w:rsidR="00E702D6" w:rsidRDefault="00E70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72B8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2D6" w:rsidRDefault="00E702D6">
      <w:pPr>
        <w:spacing w:after="0"/>
      </w:pPr>
      <w:r>
        <w:separator/>
      </w:r>
    </w:p>
  </w:footnote>
  <w:footnote w:type="continuationSeparator" w:id="0">
    <w:p w:rsidR="00E702D6" w:rsidRDefault="00E702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DA1D3E"/>
    <w:multiLevelType w:val="hybridMultilevel"/>
    <w:tmpl w:val="138AF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FE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1CB1"/>
    <w:rsid w:val="0041439B"/>
    <w:rsid w:val="00444D8F"/>
    <w:rsid w:val="0052642B"/>
    <w:rsid w:val="00557792"/>
    <w:rsid w:val="005653B9"/>
    <w:rsid w:val="005E7D19"/>
    <w:rsid w:val="0066086F"/>
    <w:rsid w:val="00672A6F"/>
    <w:rsid w:val="006928B4"/>
    <w:rsid w:val="006D571F"/>
    <w:rsid w:val="006F5A3F"/>
    <w:rsid w:val="00714174"/>
    <w:rsid w:val="007253CC"/>
    <w:rsid w:val="007D6E35"/>
    <w:rsid w:val="007F59FE"/>
    <w:rsid w:val="008431CB"/>
    <w:rsid w:val="008B14A6"/>
    <w:rsid w:val="008E2FAF"/>
    <w:rsid w:val="0093449B"/>
    <w:rsid w:val="00972B8E"/>
    <w:rsid w:val="009916AE"/>
    <w:rsid w:val="00A979E1"/>
    <w:rsid w:val="00AB469B"/>
    <w:rsid w:val="00B45E12"/>
    <w:rsid w:val="00BD415F"/>
    <w:rsid w:val="00C9013A"/>
    <w:rsid w:val="00CB50F2"/>
    <w:rsid w:val="00CF5C61"/>
    <w:rsid w:val="00D6466C"/>
    <w:rsid w:val="00D90A37"/>
    <w:rsid w:val="00DC2307"/>
    <w:rsid w:val="00E52810"/>
    <w:rsid w:val="00E702D6"/>
    <w:rsid w:val="00E70F21"/>
    <w:rsid w:val="00EB43FE"/>
    <w:rsid w:val="00F301E7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8E1DD"/>
  <w15:chartTrackingRefBased/>
  <w15:docId w15:val="{E55E9A1D-61D8-014F-82D9-157AC79F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623774B93DB840981C2E209AB1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54A0-7D35-C548-BB89-3FF2317BAE69}"/>
      </w:docPartPr>
      <w:docPartBody>
        <w:p w:rsidR="000301DE" w:rsidRDefault="00B64F25">
          <w:pPr>
            <w:pStyle w:val="59623774B93DB840981C2E209AB189E1"/>
          </w:pPr>
          <w:r>
            <w:t>|</w:t>
          </w:r>
        </w:p>
      </w:docPartBody>
    </w:docPart>
    <w:docPart>
      <w:docPartPr>
        <w:name w:val="016C05065A3677459EE37EAF33E6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77105-075A-7344-9DAE-D64E9A003AE0}"/>
      </w:docPartPr>
      <w:docPartBody>
        <w:p w:rsidR="000301DE" w:rsidRDefault="00B64F25">
          <w:pPr>
            <w:pStyle w:val="016C05065A3677459EE37EAF33E633A3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250C791D7E85234BB35F5DDA9A537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293F-8336-0B4B-9944-3499CFBB1D75}"/>
      </w:docPartPr>
      <w:docPartBody>
        <w:p w:rsidR="000301DE" w:rsidRDefault="00B64F25">
          <w:pPr>
            <w:pStyle w:val="250C791D7E85234BB35F5DDA9A537655"/>
          </w:pPr>
          <w:r>
            <w:t>Meeting date | time</w:t>
          </w:r>
        </w:p>
      </w:docPartBody>
    </w:docPart>
    <w:docPart>
      <w:docPartPr>
        <w:name w:val="35EE9FBE800E8D48B2877C262114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ABB14-F14E-BD4A-8D27-0DB59E59D528}"/>
      </w:docPartPr>
      <w:docPartBody>
        <w:p w:rsidR="000301DE" w:rsidRDefault="00B64F25">
          <w:pPr>
            <w:pStyle w:val="35EE9FBE800E8D48B2877C26211442DE"/>
          </w:pPr>
          <w:r>
            <w:t>Meeting location</w:t>
          </w:r>
        </w:p>
      </w:docPartBody>
    </w:docPart>
    <w:docPart>
      <w:docPartPr>
        <w:name w:val="2C8FD9D08393704EA121BCE721F74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FF95A-543E-7A41-ADE1-B27156E9DE75}"/>
      </w:docPartPr>
      <w:docPartBody>
        <w:p w:rsidR="000301DE" w:rsidRDefault="00B64F25">
          <w:pPr>
            <w:pStyle w:val="2C8FD9D08393704EA121BCE721F74EB8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0F0E19F5EBB509479A80093B58D82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55030-AE14-354D-890F-509F122E4F2D}"/>
      </w:docPartPr>
      <w:docPartBody>
        <w:p w:rsidR="000301DE" w:rsidRDefault="00B64F25">
          <w:pPr>
            <w:pStyle w:val="0F0E19F5EBB509479A80093B58D820D1"/>
          </w:pPr>
          <w:r w:rsidRPr="00A979E1">
            <w:t>Meeting called by</w:t>
          </w:r>
        </w:p>
      </w:docPartBody>
    </w:docPart>
    <w:docPart>
      <w:docPartPr>
        <w:name w:val="FA62587EB6236B46B2CEEC4EDB1CE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FC240-5032-D94E-88B9-146144151B90}"/>
      </w:docPartPr>
      <w:docPartBody>
        <w:p w:rsidR="000301DE" w:rsidRDefault="00B64F25">
          <w:pPr>
            <w:pStyle w:val="FA62587EB6236B46B2CEEC4EDB1CEF47"/>
          </w:pPr>
          <w:r w:rsidRPr="00A979E1">
            <w:t>Type of meeting</w:t>
          </w:r>
        </w:p>
      </w:docPartBody>
    </w:docPart>
    <w:docPart>
      <w:docPartPr>
        <w:name w:val="CBE49E0E37757A40BE8C69B05488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3981E-4CAF-E54F-A297-ED2319D2056F}"/>
      </w:docPartPr>
      <w:docPartBody>
        <w:p w:rsidR="000301DE" w:rsidRDefault="00B64F25">
          <w:pPr>
            <w:pStyle w:val="CBE49E0E37757A40BE8C69B0548855E4"/>
          </w:pPr>
          <w:r w:rsidRPr="00A979E1">
            <w:t>Facilitator</w:t>
          </w:r>
        </w:p>
      </w:docPartBody>
    </w:docPart>
    <w:docPart>
      <w:docPartPr>
        <w:name w:val="B687AD5AB01EB245BDCA5BD3B2F1B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59B50-B066-0F4E-A774-444E0CD52A09}"/>
      </w:docPartPr>
      <w:docPartBody>
        <w:p w:rsidR="000301DE" w:rsidRDefault="00B64F25">
          <w:pPr>
            <w:pStyle w:val="B687AD5AB01EB245BDCA5BD3B2F1B9FC"/>
          </w:pPr>
          <w:r w:rsidRPr="00A979E1">
            <w:t>Note taker</w:t>
          </w:r>
        </w:p>
      </w:docPartBody>
    </w:docPart>
    <w:docPart>
      <w:docPartPr>
        <w:name w:val="05FC32428FC3C24C9A1A5FAAE930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D45F-5866-0049-8282-D7E71C3D5225}"/>
      </w:docPartPr>
      <w:docPartBody>
        <w:p w:rsidR="000301DE" w:rsidRDefault="00B64F25">
          <w:pPr>
            <w:pStyle w:val="05FC32428FC3C24C9A1A5FAAE9306D2A"/>
          </w:pPr>
          <w:r w:rsidRPr="00A979E1">
            <w:t>Timekeeper</w:t>
          </w:r>
        </w:p>
      </w:docPartBody>
    </w:docPart>
    <w:docPart>
      <w:docPartPr>
        <w:name w:val="AAF1F1B2E1DF094FAB70ED9709A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085EB-F94B-6B47-8035-3FAD3C10ECE5}"/>
      </w:docPartPr>
      <w:docPartBody>
        <w:p w:rsidR="000301DE" w:rsidRDefault="00B64F25">
          <w:pPr>
            <w:pStyle w:val="AAF1F1B2E1DF094FAB70ED9709A7656E"/>
          </w:pPr>
          <w:r>
            <w:t>Time allotted</w:t>
          </w:r>
        </w:p>
      </w:docPartBody>
    </w:docPart>
    <w:docPart>
      <w:docPartPr>
        <w:name w:val="13D6584E84E0DF49AA221D13137A5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29F32-C2F1-B24A-A337-2562A7DE8EE1}"/>
      </w:docPartPr>
      <w:docPartBody>
        <w:p w:rsidR="000301DE" w:rsidRDefault="00B64F25">
          <w:pPr>
            <w:pStyle w:val="13D6584E84E0DF49AA221D13137A5D01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56DB5EB33E30D24396C3206C01E52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2090-1BFC-494B-AC39-AAA98BCEE6D7}"/>
      </w:docPartPr>
      <w:docPartBody>
        <w:p w:rsidR="000301DE" w:rsidRDefault="00B64F25">
          <w:pPr>
            <w:pStyle w:val="56DB5EB33E30D24396C3206C01E52207"/>
          </w:pPr>
          <w:r>
            <w:t>Agenda topic</w:t>
          </w:r>
        </w:p>
      </w:docPartBody>
    </w:docPart>
    <w:docPart>
      <w:docPartPr>
        <w:name w:val="49C48E2B3E7DB84B91B1C4D3C07B5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F051-860B-F248-A855-8A35B3D72B83}"/>
      </w:docPartPr>
      <w:docPartBody>
        <w:p w:rsidR="000301DE" w:rsidRDefault="00B64F25">
          <w:pPr>
            <w:pStyle w:val="49C48E2B3E7DB84B91B1C4D3C07B56F0"/>
          </w:pPr>
          <w:r>
            <w:t>Presenter</w:t>
          </w:r>
        </w:p>
      </w:docPartBody>
    </w:docPart>
    <w:docPart>
      <w:docPartPr>
        <w:name w:val="0987E97BAC55EA47AF9477F48431B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F6DC1-0B81-D843-A2A1-867D963018CC}"/>
      </w:docPartPr>
      <w:docPartBody>
        <w:p w:rsidR="000301DE" w:rsidRDefault="00B64F25">
          <w:pPr>
            <w:pStyle w:val="0987E97BAC55EA47AF9477F48431B7AF"/>
          </w:pPr>
          <w:r>
            <w:t>Time allotted</w:t>
          </w:r>
        </w:p>
      </w:docPartBody>
    </w:docPart>
    <w:docPart>
      <w:docPartPr>
        <w:name w:val="659DAFEC389E464991739EC65C6A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195C9-7115-BF47-A485-46FC62090D9E}"/>
      </w:docPartPr>
      <w:docPartBody>
        <w:p w:rsidR="000301DE" w:rsidRDefault="00B64F25">
          <w:pPr>
            <w:pStyle w:val="659DAFEC389E464991739EC65C6A959A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1F17496E6E67034EA6659DB27ED1B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AEB94-ECED-ED46-A8FC-3CFC3A9A6427}"/>
      </w:docPartPr>
      <w:docPartBody>
        <w:p w:rsidR="000301DE" w:rsidRDefault="00B64F25">
          <w:pPr>
            <w:pStyle w:val="1F17496E6E67034EA6659DB27ED1BCA3"/>
          </w:pPr>
          <w:r>
            <w:t>Agenda topic</w:t>
          </w:r>
        </w:p>
      </w:docPartBody>
    </w:docPart>
    <w:docPart>
      <w:docPartPr>
        <w:name w:val="CEB51606C981124C804723EE0F948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C8946-D6E9-F34D-995A-F0B1AFDBCE8B}"/>
      </w:docPartPr>
      <w:docPartBody>
        <w:p w:rsidR="000301DE" w:rsidRDefault="00B64F25">
          <w:pPr>
            <w:pStyle w:val="CEB51606C981124C804723EE0F94876A"/>
          </w:pPr>
          <w:r>
            <w:t>Presenter</w:t>
          </w:r>
        </w:p>
      </w:docPartBody>
    </w:docPart>
    <w:docPart>
      <w:docPartPr>
        <w:name w:val="B52145B04A7D4C4EA37268F919987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36F2A-2458-A845-AF6B-69C69D8CB45B}"/>
      </w:docPartPr>
      <w:docPartBody>
        <w:p w:rsidR="000301DE" w:rsidRDefault="00B64F25">
          <w:pPr>
            <w:pStyle w:val="B52145B04A7D4C4EA37268F919987A91"/>
          </w:pPr>
          <w:r>
            <w:t>Time allotted</w:t>
          </w:r>
        </w:p>
      </w:docPartBody>
    </w:docPart>
    <w:docPart>
      <w:docPartPr>
        <w:name w:val="93D5A40F9630F242A5360EF3CAE89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44904-6B2B-3B42-80C7-A4230DE2208A}"/>
      </w:docPartPr>
      <w:docPartBody>
        <w:p w:rsidR="000301DE" w:rsidRDefault="00B64F25">
          <w:pPr>
            <w:pStyle w:val="93D5A40F9630F242A5360EF3CAE89BED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FC5B804D1D34AD4C83EB7750A629A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E7AC-ADDD-204E-9051-29BE8F0B0A52}"/>
      </w:docPartPr>
      <w:docPartBody>
        <w:p w:rsidR="000301DE" w:rsidRDefault="00B64F25">
          <w:pPr>
            <w:pStyle w:val="FC5B804D1D34AD4C83EB7750A629AC3E"/>
          </w:pPr>
          <w:r>
            <w:t>Agenda topic</w:t>
          </w:r>
        </w:p>
      </w:docPartBody>
    </w:docPart>
    <w:docPart>
      <w:docPartPr>
        <w:name w:val="66356EE02882A541822F0AA89519F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FD439-67D7-C94E-B9FE-04BA6517AAC3}"/>
      </w:docPartPr>
      <w:docPartBody>
        <w:p w:rsidR="000301DE" w:rsidRDefault="00B64F25">
          <w:pPr>
            <w:pStyle w:val="66356EE02882A541822F0AA89519F4C7"/>
          </w:pPr>
          <w:r>
            <w:t>Presenter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DE"/>
    <w:rsid w:val="000301DE"/>
    <w:rsid w:val="00067748"/>
    <w:rsid w:val="00B6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C3B8327A7C34293D1F4CE6BF892B0">
    <w:name w:val="2B0C3B8327A7C34293D1F4CE6BF892B0"/>
  </w:style>
  <w:style w:type="paragraph" w:customStyle="1" w:styleId="59623774B93DB840981C2E209AB189E1">
    <w:name w:val="59623774B93DB840981C2E209AB189E1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016C05065A3677459EE37EAF33E633A3">
    <w:name w:val="016C05065A3677459EE37EAF33E633A3"/>
  </w:style>
  <w:style w:type="paragraph" w:customStyle="1" w:styleId="250C791D7E85234BB35F5DDA9A537655">
    <w:name w:val="250C791D7E85234BB35F5DDA9A53765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972AA7B1B437364BA174A99BBDDAE5E8">
    <w:name w:val="972AA7B1B437364BA174A99BBDDAE5E8"/>
  </w:style>
  <w:style w:type="paragraph" w:customStyle="1" w:styleId="EA0DA73E3DA9E145A4D04EA3A89B6E51">
    <w:name w:val="EA0DA73E3DA9E145A4D04EA3A89B6E51"/>
  </w:style>
  <w:style w:type="paragraph" w:customStyle="1" w:styleId="35EE9FBE800E8D48B2877C26211442DE">
    <w:name w:val="35EE9FBE800E8D48B2877C26211442DE"/>
  </w:style>
  <w:style w:type="paragraph" w:customStyle="1" w:styleId="2C8FD9D08393704EA121BCE721F74EB8">
    <w:name w:val="2C8FD9D08393704EA121BCE721F74EB8"/>
  </w:style>
  <w:style w:type="paragraph" w:customStyle="1" w:styleId="0F0E19F5EBB509479A80093B58D820D1">
    <w:name w:val="0F0E19F5EBB509479A80093B58D820D1"/>
  </w:style>
  <w:style w:type="paragraph" w:customStyle="1" w:styleId="5423B5045D8AE94BA78C73EFE734405B">
    <w:name w:val="5423B5045D8AE94BA78C73EFE734405B"/>
  </w:style>
  <w:style w:type="paragraph" w:customStyle="1" w:styleId="FA62587EB6236B46B2CEEC4EDB1CEF47">
    <w:name w:val="FA62587EB6236B46B2CEEC4EDB1CEF47"/>
  </w:style>
  <w:style w:type="paragraph" w:customStyle="1" w:styleId="3D1E7F2CB631964DAF8D92B6C9463369">
    <w:name w:val="3D1E7F2CB631964DAF8D92B6C9463369"/>
  </w:style>
  <w:style w:type="paragraph" w:customStyle="1" w:styleId="CBE49E0E37757A40BE8C69B0548855E4">
    <w:name w:val="CBE49E0E37757A40BE8C69B0548855E4"/>
  </w:style>
  <w:style w:type="paragraph" w:customStyle="1" w:styleId="B687AD5AB01EB245BDCA5BD3B2F1B9FC">
    <w:name w:val="B687AD5AB01EB245BDCA5BD3B2F1B9FC"/>
  </w:style>
  <w:style w:type="paragraph" w:customStyle="1" w:styleId="05FC32428FC3C24C9A1A5FAAE9306D2A">
    <w:name w:val="05FC32428FC3C24C9A1A5FAAE9306D2A"/>
  </w:style>
  <w:style w:type="paragraph" w:customStyle="1" w:styleId="0403BFDB94B7F54893F10836710315F0">
    <w:name w:val="0403BFDB94B7F54893F10836710315F0"/>
  </w:style>
  <w:style w:type="paragraph" w:customStyle="1" w:styleId="7278CDDE1303EB449F054E4F089E45A9">
    <w:name w:val="7278CDDE1303EB449F054E4F089E45A9"/>
  </w:style>
  <w:style w:type="paragraph" w:customStyle="1" w:styleId="0EA063D6EA98CC4798493F22571E8E5E">
    <w:name w:val="0EA063D6EA98CC4798493F22571E8E5E"/>
  </w:style>
  <w:style w:type="paragraph" w:customStyle="1" w:styleId="AAF1F1B2E1DF094FAB70ED9709A7656E">
    <w:name w:val="AAF1F1B2E1DF094FAB70ED9709A7656E"/>
  </w:style>
  <w:style w:type="paragraph" w:customStyle="1" w:styleId="13D6584E84E0DF49AA221D13137A5D01">
    <w:name w:val="13D6584E84E0DF49AA221D13137A5D01"/>
  </w:style>
  <w:style w:type="paragraph" w:customStyle="1" w:styleId="56DB5EB33E30D24396C3206C01E52207">
    <w:name w:val="56DB5EB33E30D24396C3206C01E52207"/>
  </w:style>
  <w:style w:type="paragraph" w:customStyle="1" w:styleId="2F2FB692BC8C084399AC7E5797ABEAA5">
    <w:name w:val="2F2FB692BC8C084399AC7E5797ABEAA5"/>
  </w:style>
  <w:style w:type="paragraph" w:customStyle="1" w:styleId="49C48E2B3E7DB84B91B1C4D3C07B56F0">
    <w:name w:val="49C48E2B3E7DB84B91B1C4D3C07B56F0"/>
  </w:style>
  <w:style w:type="paragraph" w:customStyle="1" w:styleId="E9E6D31B3C36C1498A980B61E1D4C568">
    <w:name w:val="E9E6D31B3C36C1498A980B61E1D4C568"/>
  </w:style>
  <w:style w:type="paragraph" w:customStyle="1" w:styleId="9C0E8875E790474BBCB9977FADA1D3C1">
    <w:name w:val="9C0E8875E790474BBCB9977FADA1D3C1"/>
  </w:style>
  <w:style w:type="paragraph" w:customStyle="1" w:styleId="20446F221E8EC0419D4E9754143E6895">
    <w:name w:val="20446F221E8EC0419D4E9754143E6895"/>
  </w:style>
  <w:style w:type="paragraph" w:customStyle="1" w:styleId="E88793B35940C24F8AC48DB5CD448CC8">
    <w:name w:val="E88793B35940C24F8AC48DB5CD448CC8"/>
  </w:style>
  <w:style w:type="paragraph" w:customStyle="1" w:styleId="CE42F1B8E3C62C45BA221D2DCB70FB3D">
    <w:name w:val="CE42F1B8E3C62C45BA221D2DCB70FB3D"/>
  </w:style>
  <w:style w:type="paragraph" w:customStyle="1" w:styleId="34F59EFD8E7755408DBA3B66ACF99FC2">
    <w:name w:val="34F59EFD8E7755408DBA3B66ACF99FC2"/>
  </w:style>
  <w:style w:type="paragraph" w:customStyle="1" w:styleId="8512B2E165593B4EAC507B9AC6D4C8D4">
    <w:name w:val="8512B2E165593B4EAC507B9AC6D4C8D4"/>
  </w:style>
  <w:style w:type="paragraph" w:customStyle="1" w:styleId="CC82E09E37FDF740822D573B254ECFEB">
    <w:name w:val="CC82E09E37FDF740822D573B254ECFEB"/>
  </w:style>
  <w:style w:type="paragraph" w:customStyle="1" w:styleId="8ADA6DB8E00D4247A2701BEAEDA1B554">
    <w:name w:val="8ADA6DB8E00D4247A2701BEAEDA1B554"/>
  </w:style>
  <w:style w:type="paragraph" w:customStyle="1" w:styleId="21282783887B1243B9855FE355440A4B">
    <w:name w:val="21282783887B1243B9855FE355440A4B"/>
  </w:style>
  <w:style w:type="paragraph" w:customStyle="1" w:styleId="8F5E4359E546564FA00ED6AF01A9A013">
    <w:name w:val="8F5E4359E546564FA00ED6AF01A9A013"/>
  </w:style>
  <w:style w:type="paragraph" w:customStyle="1" w:styleId="744EB57738C19C4884007B82ECDE1878">
    <w:name w:val="744EB57738C19C4884007B82ECDE1878"/>
  </w:style>
  <w:style w:type="paragraph" w:customStyle="1" w:styleId="EA582549D16945429947135B9F444AF0">
    <w:name w:val="EA582549D16945429947135B9F444AF0"/>
  </w:style>
  <w:style w:type="paragraph" w:customStyle="1" w:styleId="714E0C4BF605034FA0A136DB9F1CC6EF">
    <w:name w:val="714E0C4BF605034FA0A136DB9F1CC6EF"/>
  </w:style>
  <w:style w:type="paragraph" w:customStyle="1" w:styleId="0987E97BAC55EA47AF9477F48431B7AF">
    <w:name w:val="0987E97BAC55EA47AF9477F48431B7AF"/>
  </w:style>
  <w:style w:type="paragraph" w:customStyle="1" w:styleId="659DAFEC389E464991739EC65C6A959A">
    <w:name w:val="659DAFEC389E464991739EC65C6A959A"/>
  </w:style>
  <w:style w:type="paragraph" w:customStyle="1" w:styleId="1F17496E6E67034EA6659DB27ED1BCA3">
    <w:name w:val="1F17496E6E67034EA6659DB27ED1BCA3"/>
  </w:style>
  <w:style w:type="paragraph" w:customStyle="1" w:styleId="0272D1AFF1938742BEE498D19C00C32A">
    <w:name w:val="0272D1AFF1938742BEE498D19C00C32A"/>
  </w:style>
  <w:style w:type="paragraph" w:customStyle="1" w:styleId="CEB51606C981124C804723EE0F94876A">
    <w:name w:val="CEB51606C981124C804723EE0F94876A"/>
  </w:style>
  <w:style w:type="paragraph" w:customStyle="1" w:styleId="682EA32B64DF604AA141ED77239352C0">
    <w:name w:val="682EA32B64DF604AA141ED77239352C0"/>
  </w:style>
  <w:style w:type="paragraph" w:customStyle="1" w:styleId="92A7D051206C344E9DE7DEBF160DCDE4">
    <w:name w:val="92A7D051206C344E9DE7DEBF160DCDE4"/>
  </w:style>
  <w:style w:type="paragraph" w:customStyle="1" w:styleId="8C21A301C363B1488BCF92ADED83F673">
    <w:name w:val="8C21A301C363B1488BCF92ADED83F673"/>
  </w:style>
  <w:style w:type="paragraph" w:customStyle="1" w:styleId="655A2C33EC923C44980F23C89B5A40A4">
    <w:name w:val="655A2C33EC923C44980F23C89B5A40A4"/>
  </w:style>
  <w:style w:type="paragraph" w:customStyle="1" w:styleId="8F92724F7D86424D8A9836FA43EBB8A5">
    <w:name w:val="8F92724F7D86424D8A9836FA43EBB8A5"/>
  </w:style>
  <w:style w:type="paragraph" w:customStyle="1" w:styleId="08FAFD288CF1CE48A1924B02C7063A6E">
    <w:name w:val="08FAFD288CF1CE48A1924B02C7063A6E"/>
  </w:style>
  <w:style w:type="paragraph" w:customStyle="1" w:styleId="6B1BF990F27E9A4E8C602CCEE83AD051">
    <w:name w:val="6B1BF990F27E9A4E8C602CCEE83AD051"/>
  </w:style>
  <w:style w:type="paragraph" w:customStyle="1" w:styleId="6D3B7E365378BA429188406A0B1E61FB">
    <w:name w:val="6D3B7E365378BA429188406A0B1E61FB"/>
  </w:style>
  <w:style w:type="paragraph" w:customStyle="1" w:styleId="4C25A36B18C5E642BC67D6F08407FDAC">
    <w:name w:val="4C25A36B18C5E642BC67D6F08407FDAC"/>
  </w:style>
  <w:style w:type="paragraph" w:customStyle="1" w:styleId="CA090A944F2455439D5DCBBC1D17D433">
    <w:name w:val="CA090A944F2455439D5DCBBC1D17D433"/>
  </w:style>
  <w:style w:type="paragraph" w:customStyle="1" w:styleId="0D5DE07DAA2E754DB4DCA5C514AA3952">
    <w:name w:val="0D5DE07DAA2E754DB4DCA5C514AA3952"/>
  </w:style>
  <w:style w:type="paragraph" w:customStyle="1" w:styleId="C4AB8B3732117044B37690DE603AB149">
    <w:name w:val="C4AB8B3732117044B37690DE603AB149"/>
  </w:style>
  <w:style w:type="paragraph" w:customStyle="1" w:styleId="AA6B656D6B21AF4DACA03D2E769B1467">
    <w:name w:val="AA6B656D6B21AF4DACA03D2E769B1467"/>
  </w:style>
  <w:style w:type="paragraph" w:customStyle="1" w:styleId="30659A4AF23D75449DDE384B743822FA">
    <w:name w:val="30659A4AF23D75449DDE384B743822FA"/>
  </w:style>
  <w:style w:type="paragraph" w:customStyle="1" w:styleId="B52145B04A7D4C4EA37268F919987A91">
    <w:name w:val="B52145B04A7D4C4EA37268F919987A91"/>
  </w:style>
  <w:style w:type="paragraph" w:customStyle="1" w:styleId="93D5A40F9630F242A5360EF3CAE89BED">
    <w:name w:val="93D5A40F9630F242A5360EF3CAE89BED"/>
  </w:style>
  <w:style w:type="paragraph" w:customStyle="1" w:styleId="FC5B804D1D34AD4C83EB7750A629AC3E">
    <w:name w:val="FC5B804D1D34AD4C83EB7750A629AC3E"/>
  </w:style>
  <w:style w:type="paragraph" w:customStyle="1" w:styleId="852BD8A0C29F304F9301843B0B179733">
    <w:name w:val="852BD8A0C29F304F9301843B0B179733"/>
  </w:style>
  <w:style w:type="paragraph" w:customStyle="1" w:styleId="66356EE02882A541822F0AA89519F4C7">
    <w:name w:val="66356EE02882A541822F0AA89519F4C7"/>
  </w:style>
  <w:style w:type="paragraph" w:customStyle="1" w:styleId="E228EA1254F9104ABAA15DCFE6AC827A">
    <w:name w:val="E228EA1254F9104ABAA15DCFE6AC827A"/>
  </w:style>
  <w:style w:type="paragraph" w:customStyle="1" w:styleId="3E50C708287E244E9E8CAB4B9590E7DA">
    <w:name w:val="3E50C708287E244E9E8CAB4B9590E7DA"/>
  </w:style>
  <w:style w:type="paragraph" w:customStyle="1" w:styleId="BED934ADDDADF34F8E5786241A2D2F0F">
    <w:name w:val="BED934ADDDADF34F8E5786241A2D2F0F"/>
  </w:style>
  <w:style w:type="paragraph" w:customStyle="1" w:styleId="C808916C520C1A46B99D9E7C9F050434">
    <w:name w:val="C808916C520C1A46B99D9E7C9F050434"/>
  </w:style>
  <w:style w:type="paragraph" w:customStyle="1" w:styleId="54BFED1AE1E1254682895C1D5C5C6652">
    <w:name w:val="54BFED1AE1E1254682895C1D5C5C6652"/>
  </w:style>
  <w:style w:type="paragraph" w:customStyle="1" w:styleId="4B264C1F1476CD4FA84AA13306038052">
    <w:name w:val="4B264C1F1476CD4FA84AA13306038052"/>
  </w:style>
  <w:style w:type="paragraph" w:customStyle="1" w:styleId="D95EBC88D0F0264283F15B7511955AAF">
    <w:name w:val="D95EBC88D0F0264283F15B7511955AAF"/>
  </w:style>
  <w:style w:type="paragraph" w:customStyle="1" w:styleId="78B171D4028C7D48B3522427C1950C7D">
    <w:name w:val="78B171D4028C7D48B3522427C1950C7D"/>
  </w:style>
  <w:style w:type="paragraph" w:customStyle="1" w:styleId="523E2848BF69E840B1348D3F55500F39">
    <w:name w:val="523E2848BF69E840B1348D3F55500F39"/>
  </w:style>
  <w:style w:type="paragraph" w:customStyle="1" w:styleId="24025BAEA0C9BF47B5D1DC28F4E44F6C">
    <w:name w:val="24025BAEA0C9BF47B5D1DC28F4E44F6C"/>
  </w:style>
  <w:style w:type="paragraph" w:customStyle="1" w:styleId="811DEA7E9C552E44BE76B856124C7610">
    <w:name w:val="811DEA7E9C552E44BE76B856124C7610"/>
  </w:style>
  <w:style w:type="paragraph" w:customStyle="1" w:styleId="2CA19241FC083341946C7C3E82BC9729">
    <w:name w:val="2CA19241FC083341946C7C3E82BC9729"/>
  </w:style>
  <w:style w:type="paragraph" w:customStyle="1" w:styleId="22F61EA264C74E46A50B8C008747E6D2">
    <w:name w:val="22F61EA264C74E46A50B8C008747E6D2"/>
  </w:style>
  <w:style w:type="paragraph" w:customStyle="1" w:styleId="4705CB810986A542ACA15970760073B4">
    <w:name w:val="4705CB810986A542ACA15970760073B4"/>
  </w:style>
  <w:style w:type="paragraph" w:customStyle="1" w:styleId="89B87A811078BE40B5EA0E5C509FD3C8">
    <w:name w:val="89B87A811078BE40B5EA0E5C509FD3C8"/>
  </w:style>
  <w:style w:type="paragraph" w:customStyle="1" w:styleId="963CF7AE9543194792196381A4E423EC">
    <w:name w:val="963CF7AE9543194792196381A4E423EC"/>
  </w:style>
  <w:style w:type="paragraph" w:customStyle="1" w:styleId="8153D00FAD6B3F40AF15F2E125D63F5F">
    <w:name w:val="8153D00FAD6B3F40AF15F2E125D63F5F"/>
  </w:style>
  <w:style w:type="paragraph" w:customStyle="1" w:styleId="8B42D23BED83DD4A87E5E78F4A05B522">
    <w:name w:val="8B42D23BED83DD4A87E5E78F4A05B522"/>
  </w:style>
  <w:style w:type="paragraph" w:customStyle="1" w:styleId="4EFD4522F22764468EA0612AD2E66C74">
    <w:name w:val="4EFD4522F22764468EA0612AD2E66C74"/>
  </w:style>
  <w:style w:type="paragraph" w:customStyle="1" w:styleId="54D776EAD0CE2446A0B9B14FFB3170BF">
    <w:name w:val="54D776EAD0CE2446A0B9B14FFB3170BF"/>
  </w:style>
  <w:style w:type="paragraph" w:customStyle="1" w:styleId="32E41D1C69969F41971C8767A8681BF4">
    <w:name w:val="32E41D1C69969F41971C8767A8681BF4"/>
  </w:style>
  <w:style w:type="paragraph" w:customStyle="1" w:styleId="96304128001888409F9EBB88FCC23CE4">
    <w:name w:val="96304128001888409F9EBB88FCC23CE4"/>
  </w:style>
  <w:style w:type="paragraph" w:customStyle="1" w:styleId="F7428EAC7015854BBCE2106684C0BA66">
    <w:name w:val="F7428EAC7015854BBCE2106684C0BA66"/>
  </w:style>
  <w:style w:type="paragraph" w:customStyle="1" w:styleId="66E70B4E66A11648A2A1597412D0B5D3">
    <w:name w:val="66E70B4E66A11648A2A1597412D0B5D3"/>
  </w:style>
  <w:style w:type="paragraph" w:customStyle="1" w:styleId="E3E4E32E65583D4AACA892B5955CF8F8">
    <w:name w:val="E3E4E32E65583D4AACA892B5955CF8F8"/>
  </w:style>
  <w:style w:type="paragraph" w:customStyle="1" w:styleId="0B4957F7CA8C80479BCFE670D5261BAD">
    <w:name w:val="0B4957F7CA8C80479BCFE670D5261BAD"/>
  </w:style>
  <w:style w:type="paragraph" w:customStyle="1" w:styleId="C73E104CD6D0F84484EF194987E12ECE">
    <w:name w:val="C73E104CD6D0F84484EF194987E12ECE"/>
  </w:style>
  <w:style w:type="paragraph" w:customStyle="1" w:styleId="7696237142243642B132DCA86F18541A">
    <w:name w:val="7696237142243642B132DCA86F18541A"/>
  </w:style>
  <w:style w:type="paragraph" w:customStyle="1" w:styleId="6601194799B0EB42BAFB5B7A78F573C7">
    <w:name w:val="6601194799B0EB42BAFB5B7A78F573C7"/>
  </w:style>
  <w:style w:type="paragraph" w:customStyle="1" w:styleId="65C4D51C9FBC4B4E8426D7C1E49021C3">
    <w:name w:val="65C4D51C9FBC4B4E8426D7C1E49021C3"/>
  </w:style>
  <w:style w:type="paragraph" w:customStyle="1" w:styleId="CB3874E69B1D81409C053A4D85633454">
    <w:name w:val="CB3874E69B1D81409C053A4D85633454"/>
  </w:style>
  <w:style w:type="paragraph" w:customStyle="1" w:styleId="CCCBE16CD9FC5E4EA0E5807AAE76F782">
    <w:name w:val="CCCBE16CD9FC5E4EA0E5807AAE76F782"/>
  </w:style>
  <w:style w:type="paragraph" w:customStyle="1" w:styleId="48A051D592B09B4AB0D0A6405A22CEF5">
    <w:name w:val="48A051D592B09B4AB0D0A6405A22CEF5"/>
  </w:style>
  <w:style w:type="paragraph" w:customStyle="1" w:styleId="0649147D407FEB4882162927F3E4559A">
    <w:name w:val="0649147D407FEB4882162927F3E4559A"/>
  </w:style>
  <w:style w:type="paragraph" w:customStyle="1" w:styleId="FDFAA21E6F844A4CBB705529658F045F">
    <w:name w:val="FDFAA21E6F844A4CBB705529658F045F"/>
  </w:style>
  <w:style w:type="paragraph" w:customStyle="1" w:styleId="9FEDB42F08AA7741B64E02CE84AA2258">
    <w:name w:val="9FEDB42F08AA7741B64E02CE84AA2258"/>
  </w:style>
  <w:style w:type="paragraph" w:customStyle="1" w:styleId="20BDD91B4AE46E419CF579FE4CBA9B35">
    <w:name w:val="20BDD91B4AE46E419CF579FE4CBA9B35"/>
  </w:style>
  <w:style w:type="paragraph" w:customStyle="1" w:styleId="C29CCC664B5F3A4F9D34CD1E3ADFE218">
    <w:name w:val="C29CCC664B5F3A4F9D34CD1E3ADFE2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</Template>
  <TotalTime>14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sohaib khan</cp:lastModifiedBy>
  <cp:revision>4</cp:revision>
  <dcterms:created xsi:type="dcterms:W3CDTF">2022-12-01T20:01:00Z</dcterms:created>
  <dcterms:modified xsi:type="dcterms:W3CDTF">2022-12-08T20:19:00Z</dcterms:modified>
</cp:coreProperties>
</file>